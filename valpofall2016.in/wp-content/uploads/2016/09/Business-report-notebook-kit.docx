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71" w:rsidRPr="00127C5F" w:rsidRDefault="00D148BC" w:rsidP="004D4571">
      <w:pPr>
        <w:rPr>
          <w:color w:val="716767" w:themeColor="accent6" w:themeShade="BF"/>
        </w:rPr>
        <w:sectPr w:rsidR="004D4571" w:rsidRPr="00127C5F" w:rsidSect="00E8365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bookmarkStart w:id="0" w:name="_GoBack"/>
      <w:r>
        <w:rPr>
          <w:noProof/>
          <w:color w:val="716767" w:themeColor="accent6" w:themeShade="BF"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margin">
              <wp:posOffset>-305435</wp:posOffset>
            </wp:positionH>
            <wp:positionV relativeFrom="paragraph">
              <wp:posOffset>0</wp:posOffset>
            </wp:positionV>
            <wp:extent cx="2657475" cy="1443355"/>
            <wp:effectExtent l="0" t="0" r="9525" b="444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-Focus-1-300x16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ED5">
        <w:rPr>
          <w:noProof/>
        </w:rPr>
        <w:drawing>
          <wp:anchor distT="0" distB="0" distL="114300" distR="114300" simplePos="0" relativeHeight="251659264" behindDoc="0" locked="0" layoutInCell="1" allowOverlap="1" wp14:anchorId="3F9DDD18" wp14:editId="2637C500">
            <wp:simplePos x="0" y="0"/>
            <wp:positionH relativeFrom="margin">
              <wp:posOffset>-361950</wp:posOffset>
            </wp:positionH>
            <wp:positionV relativeFrom="paragraph">
              <wp:posOffset>-514985</wp:posOffset>
            </wp:positionV>
            <wp:extent cx="2390775" cy="1298988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-Focus-1-300x16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98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9F0"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margin">
                  <wp:posOffset>290830</wp:posOffset>
                </wp:positionH>
                <wp:positionV relativeFrom="paragraph">
                  <wp:posOffset>2543175</wp:posOffset>
                </wp:positionV>
                <wp:extent cx="6276975" cy="1487170"/>
                <wp:effectExtent l="0" t="0" r="4445" b="0"/>
                <wp:wrapNone/>
                <wp:docPr id="10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75000"/>
                                  <a:lumOff val="0"/>
                                  <a:alpha val="10001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8448243"/>
                              <w:placeholder>
                                <w:docPart w:val="F723310C3F75411EBC3A96BFB9F5A891"/>
                              </w:placeholder>
                            </w:sdtPr>
                            <w:sdtEndPr/>
                            <w:sdtContent>
                              <w:p w:rsidR="001052B4" w:rsidRPr="00811A2A" w:rsidRDefault="00841ED5" w:rsidP="00811A2A">
                                <w:pPr>
                                  <w:pStyle w:val="Name"/>
                                </w:pPr>
                                <w:r>
                                  <w:t>Goteti. Srinivasa Sriharsha</w:t>
                                </w:r>
                                <w:r>
                                  <w:br/>
                                </w:r>
                              </w:p>
                            </w:sdtContent>
                          </w:sdt>
                          <w:sdt>
                            <w:sdtPr>
                              <w:id w:val="562006948"/>
                              <w:placeholder>
                                <w:docPart w:val="5367320CC58642CEA7A4D85E30E79D88"/>
                              </w:placeholder>
                              <w:date w:fullDate="2016-12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052B4" w:rsidRPr="00811A2A" w:rsidRDefault="00841ED5" w:rsidP="00811A2A">
                                <w:pPr>
                                  <w:pStyle w:val="Date"/>
                                </w:pPr>
                                <w:r>
                                  <w:t>12/1/2016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9144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0" o:spid="_x0000_s1026" style="position:absolute;margin-left:22.9pt;margin-top:200.25pt;width:494.25pt;height:117.1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" filled="f" fillcolor="#716767 [2409]" stroked="f" strokecolor="#c0baba [1945]">
                <v:fill opacity="6682f"/>
                <v:textbox style="mso-fit-shape-to-text:t" inset="14.4pt,14.4pt,14.4pt,7.2pt">
                  <w:txbxContent>
                    <w:sdt>
                      <w:sdtPr>
                        <w:id w:val="8448243"/>
                        <w:placeholder>
                          <w:docPart w:val="F723310C3F75411EBC3A96BFB9F5A891"/>
                        </w:placeholder>
                      </w:sdtPr>
                      <w:sdtEndPr/>
                      <w:sdtContent>
                        <w:p w:rsidR="001052B4" w:rsidRPr="00811A2A" w:rsidRDefault="00841ED5" w:rsidP="00811A2A">
                          <w:pPr>
                            <w:pStyle w:val="Name"/>
                          </w:pPr>
                          <w:r>
                            <w:t>Goteti. Srinivasa Sriharsha</w:t>
                          </w:r>
                          <w:r>
                            <w:br/>
                          </w:r>
                        </w:p>
                      </w:sdtContent>
                    </w:sdt>
                    <w:sdt>
                      <w:sdtPr>
                        <w:id w:val="562006948"/>
                        <w:placeholder>
                          <w:docPart w:val="5367320CC58642CEA7A4D85E30E79D88"/>
                        </w:placeholder>
                        <w:date w:fullDate="2016-12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052B4" w:rsidRPr="00811A2A" w:rsidRDefault="00841ED5" w:rsidP="00811A2A">
                          <w:pPr>
                            <w:pStyle w:val="Date"/>
                          </w:pPr>
                          <w:r>
                            <w:t>12/1/2016</w:t>
                          </w:r>
                        </w:p>
                      </w:sdtContent>
                    </w:sdt>
                  </w:txbxContent>
                </v:textbox>
                <w10:wrap anchorx="margin"/>
              </v:rect>
            </w:pict>
          </mc:Fallback>
        </mc:AlternateContent>
      </w:r>
      <w:r w:rsidR="005759F0"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-457200</wp:posOffset>
                </wp:positionH>
                <wp:positionV relativeFrom="margin">
                  <wp:posOffset>1546860</wp:posOffset>
                </wp:positionV>
                <wp:extent cx="7772400" cy="793115"/>
                <wp:effectExtent l="66675" t="70485" r="66675" b="69850"/>
                <wp:wrapNone/>
                <wp:docPr id="9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793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0F4E" w:rsidRPr="00811A2A" w:rsidRDefault="00841ED5" w:rsidP="00811A2A">
                            <w:pPr>
                              <w:pStyle w:val="TitleCover"/>
                            </w:pPr>
                            <w:r>
                              <w:t xml:space="preserve">Personnel Binder </w:t>
                            </w:r>
                            <w:sdt>
                              <w:sdtPr>
                                <w:id w:val="8448233"/>
                              </w:sdtPr>
                              <w:sdtEndPr/>
                              <w:sdtContent>
                                <w:r w:rsidR="00811A2A" w:rsidRPr="00811A2A">
                                  <w:t>B</w:t>
                                </w:r>
                                <w:r w:rsidR="000C20D4" w:rsidRPr="00811A2A">
                                  <w:t>usiness</w:t>
                                </w:r>
                                <w:r w:rsidR="003E0F4E" w:rsidRPr="00811A2A">
                                  <w:t xml:space="preserve"> Report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8" o:spid="_x0000_s1027" style="position:absolute;margin-left:-36pt;margin-top:121.8pt;width:612pt;height:62.4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" fillcolor="#55593b [1606]" strokecolor="#55593b [1606]" strokeweight="10pt">
                <v:stroke linestyle="thinThin"/>
                <v:shadow color="#868686"/>
                <v:textbox style="mso-fit-shape-to-text:t">
                  <w:txbxContent>
                    <w:p w:rsidR="003E0F4E" w:rsidRPr="00811A2A" w:rsidRDefault="00841ED5" w:rsidP="00811A2A">
                      <w:pPr>
                        <w:pStyle w:val="TitleCover"/>
                      </w:pPr>
                      <w:r>
                        <w:t xml:space="preserve">Personnel Binder </w:t>
                      </w:r>
                      <w:sdt>
                        <w:sdtPr>
                          <w:id w:val="8448233"/>
                          <w:placeholder>
                            <w:docPart w:val="8AD0E090684C4401A4ABD2CA6BB0D1E9"/>
                          </w:placeholder>
                        </w:sdtPr>
                        <w:sdtEndPr/>
                        <w:sdtContent>
                          <w:r w:rsidR="00811A2A" w:rsidRPr="00811A2A">
                            <w:t>B</w:t>
                          </w:r>
                          <w:r w:rsidR="000C20D4" w:rsidRPr="00811A2A">
                            <w:t>usiness</w:t>
                          </w:r>
                          <w:r w:rsidR="003E0F4E" w:rsidRPr="00811A2A">
                            <w:t xml:space="preserve"> Report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color w:val="716767" w:themeColor="accent6" w:themeShade="BF"/>
        </w:rPr>
        <w:drawing>
          <wp:inline distT="0" distB="0" distL="0" distR="0">
            <wp:extent cx="2857500" cy="1552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-Focus-1-300x16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9F0"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>
                <wp:simplePos x="0" y="0"/>
                <wp:positionH relativeFrom="margin">
                  <wp:posOffset>-457200</wp:posOffset>
                </wp:positionH>
                <wp:positionV relativeFrom="margin">
                  <wp:posOffset>-628015</wp:posOffset>
                </wp:positionV>
                <wp:extent cx="7772400" cy="2113915"/>
                <wp:effectExtent l="0" t="0" r="0" b="635"/>
                <wp:wrapNone/>
                <wp:docPr id="8" name="Rectangle 443" descr="Narrow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113915"/>
                        </a:xfrm>
                        <a:prstGeom prst="rect">
                          <a:avLst/>
                        </a:prstGeom>
                        <a:pattFill prst="narVert">
                          <a:fgClr>
                            <a:schemeClr val="accent3">
                              <a:lumMod val="50000"/>
                              <a:lumOff val="0"/>
                            </a:schemeClr>
                          </a:fgClr>
                          <a:bgClr>
                            <a:schemeClr val="accent3">
                              <a:lumMod val="75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D017" id="Rectangle 443" o:spid="_x0000_s1026" alt="Narrow vertical" style="position:absolute;margin-left:-36pt;margin-top:-49.45pt;width:612pt;height:166.45pt;z-index:2517166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" fillcolor="#55593b [1606]" stroked="f" strokecolor="black [3213]" strokeweight=".25pt">
                <v:fill r:id="rId15" o:title="" color2="#80865a [2406]" type="pattern"/>
                <w10:wrap anchorx="margin" anchory="margin"/>
              </v:rect>
            </w:pict>
          </mc:Fallback>
        </mc:AlternateContent>
      </w:r>
      <w:r w:rsidR="005759F0"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715582" behindDoc="0" locked="0" layoutInCell="1" allowOverlap="1">
                <wp:simplePos x="0" y="0"/>
                <wp:positionH relativeFrom="margin">
                  <wp:posOffset>-457200</wp:posOffset>
                </wp:positionH>
                <wp:positionV relativeFrom="margin">
                  <wp:posOffset>-628015</wp:posOffset>
                </wp:positionV>
                <wp:extent cx="7772400" cy="10058400"/>
                <wp:effectExtent l="0" t="635" r="0" b="0"/>
                <wp:wrapNone/>
                <wp:docPr id="7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56A71" id="Rectangle 445" o:spid="_x0000_s1026" style="position:absolute;margin-left:-36pt;margin-top:-49.45pt;width:612pt;height:11in;z-index:25171558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" fillcolor="#80865a [2406]" stroked="f" strokecolor="black [3213]" strokeweight=".25pt">
                <w10:wrap anchorx="margin" anchory="margin"/>
              </v:rect>
            </w:pict>
          </mc:Fallback>
        </mc:AlternateContent>
      </w:r>
      <w:r w:rsidR="005759F0"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-457200</wp:posOffset>
                </wp:positionH>
                <wp:positionV relativeFrom="margin">
                  <wp:posOffset>3903345</wp:posOffset>
                </wp:positionV>
                <wp:extent cx="7772400" cy="2926080"/>
                <wp:effectExtent l="0" t="7620" r="0" b="0"/>
                <wp:wrapNone/>
                <wp:docPr id="6" name="Text Box 440" descr="wma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926080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alphaModFix amt="15000"/>
                          </a:blip>
                          <a:srcRect/>
                          <a:stretch>
                            <a:fillRect b="-2083"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998" w:rsidRPr="00811A2A" w:rsidRDefault="00885998" w:rsidP="00811A2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0" o:spid="_x0000_s1028" type="#_x0000_t202" alt="wmap" style="position:absolute;margin-left:-36pt;margin-top:307.35pt;width:612pt;height:230.4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" stroked="f" strokecolor="black [3213]" strokeweight=".25pt">
                <v:fill r:id="rId17" o:title="wmap" opacity="9830f" recolor="t" rotate="t" type="frame"/>
                <v:textbox inset="0,0,0,0">
                  <w:txbxContent>
                    <w:p w:rsidR="00885998" w:rsidRPr="00811A2A" w:rsidRDefault="00885998" w:rsidP="00811A2A"/>
                  </w:txbxContent>
                </v:textbox>
                <w10:wrap anchorx="margin" anchory="margin"/>
              </v:shape>
            </w:pict>
          </mc:Fallback>
        </mc:AlternateContent>
      </w:r>
      <w:r w:rsidR="005759F0">
        <w:rPr>
          <w:noProof/>
          <w:color w:val="716767" w:themeColor="accent6" w:themeShade="BF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5779770</wp:posOffset>
                </wp:positionV>
                <wp:extent cx="7555230" cy="3183255"/>
                <wp:effectExtent l="76200" t="83820" r="7620" b="0"/>
                <wp:wrapNone/>
                <wp:docPr id="3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3183255"/>
                          <a:chOff x="1020" y="6865"/>
                          <a:chExt cx="11898" cy="4170"/>
                        </a:xfrm>
                      </wpg:grpSpPr>
                      <wps:wsp>
                        <wps:cNvPr id="4" name="Freeform 438"/>
                        <wps:cNvSpPr>
                          <a:spLocks/>
                        </wps:cNvSpPr>
                        <wps:spPr bwMode="auto">
                          <a:xfrm>
                            <a:off x="1020" y="7452"/>
                            <a:ext cx="11898" cy="3583"/>
                          </a:xfrm>
                          <a:custGeom>
                            <a:avLst/>
                            <a:gdLst>
                              <a:gd name="T0" fmla="*/ 6 w 11898"/>
                              <a:gd name="T1" fmla="*/ 0 h 3583"/>
                              <a:gd name="T2" fmla="*/ 6 w 11898"/>
                              <a:gd name="T3" fmla="*/ 1973 h 3583"/>
                              <a:gd name="T4" fmla="*/ 6495 w 11898"/>
                              <a:gd name="T5" fmla="*/ 3408 h 3583"/>
                              <a:gd name="T6" fmla="*/ 11778 w 11898"/>
                              <a:gd name="T7" fmla="*/ 925 h 3583"/>
                              <a:gd name="T8" fmla="*/ 7217 w 11898"/>
                              <a:gd name="T9" fmla="*/ 2411 h 3583"/>
                              <a:gd name="T10" fmla="*/ 6 w 11898"/>
                              <a:gd name="T11" fmla="*/ 0 h 3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898" h="3583">
                                <a:moveTo>
                                  <a:pt x="6" y="0"/>
                                </a:moveTo>
                                <a:cubicBezTo>
                                  <a:pt x="6" y="744"/>
                                  <a:pt x="0" y="1318"/>
                                  <a:pt x="6" y="1973"/>
                                </a:cubicBezTo>
                                <a:cubicBezTo>
                                  <a:pt x="1318" y="2719"/>
                                  <a:pt x="4534" y="3583"/>
                                  <a:pt x="6495" y="3408"/>
                                </a:cubicBezTo>
                                <a:cubicBezTo>
                                  <a:pt x="9110" y="3337"/>
                                  <a:pt x="11658" y="1090"/>
                                  <a:pt x="11778" y="925"/>
                                </a:cubicBezTo>
                                <a:cubicBezTo>
                                  <a:pt x="11898" y="759"/>
                                  <a:pt x="9902" y="2496"/>
                                  <a:pt x="7217" y="2411"/>
                                </a:cubicBezTo>
                                <a:cubicBezTo>
                                  <a:pt x="4533" y="2326"/>
                                  <a:pt x="2689" y="154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>
                            <a:prstShdw prst="shdw13" dist="53882" dir="13500000">
                              <a:schemeClr val="accent3">
                                <a:lumMod val="75000"/>
                                <a:lumOff val="0"/>
                                <a:alpha val="50000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33"/>
                        <wps:cNvSpPr>
                          <a:spLocks/>
                        </wps:cNvSpPr>
                        <wps:spPr bwMode="auto">
                          <a:xfrm>
                            <a:off x="1026" y="6865"/>
                            <a:ext cx="11836" cy="3620"/>
                          </a:xfrm>
                          <a:custGeom>
                            <a:avLst/>
                            <a:gdLst>
                              <a:gd name="T0" fmla="*/ 0 w 12310"/>
                              <a:gd name="T1" fmla="*/ 0 h 4093"/>
                              <a:gd name="T2" fmla="*/ 0 w 12310"/>
                              <a:gd name="T3" fmla="*/ 1870 h 4093"/>
                              <a:gd name="T4" fmla="*/ 7095 w 12310"/>
                              <a:gd name="T5" fmla="*/ 3943 h 4093"/>
                              <a:gd name="T6" fmla="*/ 12243 w 12310"/>
                              <a:gd name="T7" fmla="*/ 1161 h 4093"/>
                              <a:gd name="T8" fmla="*/ 7500 w 12310"/>
                              <a:gd name="T9" fmla="*/ 3028 h 4093"/>
                              <a:gd name="T10" fmla="*/ 0 w 12310"/>
                              <a:gd name="T11" fmla="*/ 0 h 40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310" h="4093">
                                <a:moveTo>
                                  <a:pt x="0" y="0"/>
                                </a:moveTo>
                                <a:cubicBezTo>
                                  <a:pt x="0" y="935"/>
                                  <a:pt x="0" y="1870"/>
                                  <a:pt x="0" y="1870"/>
                                </a:cubicBezTo>
                                <a:cubicBezTo>
                                  <a:pt x="1182" y="2527"/>
                                  <a:pt x="4373" y="4093"/>
                                  <a:pt x="7095" y="3943"/>
                                </a:cubicBezTo>
                                <a:cubicBezTo>
                                  <a:pt x="9817" y="3793"/>
                                  <a:pt x="12176" y="1313"/>
                                  <a:pt x="12243" y="1161"/>
                                </a:cubicBezTo>
                                <a:cubicBezTo>
                                  <a:pt x="12310" y="1009"/>
                                  <a:pt x="10292" y="3135"/>
                                  <a:pt x="7500" y="3028"/>
                                </a:cubicBezTo>
                                <a:cubicBezTo>
                                  <a:pt x="4708" y="2921"/>
                                  <a:pt x="2790" y="193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dist="107763" dir="13500000" sx="75000" sy="75000" algn="tl" rotWithShape="0">
                              <a:schemeClr val="accent3">
                                <a:lumMod val="60000"/>
                                <a:lumOff val="4000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8F20D" id="Group 441" o:spid="_x0000_s1026" style="position:absolute;margin-left:-36pt;margin-top:455.1pt;width:594.9pt;height:250.65pt;z-index:251813888" coordorigin="1020,6865" coordsize="11898,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">
                <v:shape id="Freeform 438" o:spid="_x0000_s1027" style="position:absolute;left:1020;top:7452;width:11898;height:3583;visibility:visible;mso-wrap-style:square;v-text-anchor:top" coordsize="11898,3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" path="m6,c6,744,,1318,6,1973v1312,746,4528,1610,6489,1435c9110,3337,11658,1090,11778,925,11898,759,9902,2496,7217,2411,4533,2326,2689,1540,6,xe" fillcolor="#c8ccb3 [1942]" stroked="f" strokecolor="black [3213]" strokeweight=".25pt">
                  <v:shadow on="t" type="double" color="#80865a [2406]" opacity=".5" color2="shadow add(102)" offset="-3pt,-3pt" offset2="-6pt,-6pt"/>
                  <v:path arrowok="t" o:connecttype="custom" o:connectlocs="6,0;6,1973;6495,3408;11778,925;7217,2411;6,0" o:connectangles="0,0,0,0,0,0"/>
                </v:shape>
                <v:shape id="Freeform 433" o:spid="_x0000_s1028" style="position:absolute;left:1026;top:6865;width:11836;height:3620;visibility:visible;mso-wrap-style:square;v-text-anchor:top" coordsize="12310,4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" path="m,c,935,,1870,,1870v1182,657,4373,2223,7095,2073c9817,3793,12176,1313,12243,1161v67,-152,-1951,1974,-4743,1867c4708,2921,2790,1933,,xe" fillcolor="#dbddcc [1302]" stroked="f" strokecolor="black [3213]" strokeweight=".25pt">
                  <v:shadow on="t" type="perspective" color="#c8ccb3 [1942]" opacity=".5" origin="-.5,-.5" offset="-6pt,-6pt" matrix=".75,,,.75"/>
                  <v:path arrowok="t" o:connecttype="custom" o:connectlocs="0,0;0,1654;6822,3487;11772,1027;7211,2678;0,0" o:connectangles="0,0,0,0,0,0"/>
                </v:shape>
              </v:group>
            </w:pict>
          </mc:Fallback>
        </mc:AlternateContent>
      </w:r>
      <w:r w:rsidR="005759F0"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290830</wp:posOffset>
                </wp:positionH>
                <wp:positionV relativeFrom="margin">
                  <wp:posOffset>217805</wp:posOffset>
                </wp:positionV>
                <wp:extent cx="6276975" cy="1179195"/>
                <wp:effectExtent l="0" t="0" r="4445" b="3175"/>
                <wp:wrapNone/>
                <wp:docPr id="1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75000"/>
                                  <a:lumOff val="0"/>
                                  <a:alpha val="10001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F4E" w:rsidRPr="00811A2A" w:rsidRDefault="00C4143A" w:rsidP="00811A2A">
                            <w:pPr>
                              <w:pStyle w:val="Heading1"/>
                            </w:pPr>
                            <w:sdt>
                              <w:sdtPr>
                                <w:id w:val="8448234"/>
                              </w:sdtPr>
                              <w:sdtEndPr/>
                              <w:sdtContent>
                                <w:r w:rsidR="00841ED5">
                                  <w:t>I Focus Data</w:t>
                                </w:r>
                              </w:sdtContent>
                            </w:sdt>
                          </w:p>
                          <w:p w:rsidR="003E0F4E" w:rsidRPr="00811A2A" w:rsidRDefault="00C4143A" w:rsidP="00811A2A">
                            <w:pPr>
                              <w:pStyle w:val="Heading2"/>
                            </w:pPr>
                            <w:sdt>
                              <w:sdtPr>
                                <w:id w:val="8448235"/>
                              </w:sdtPr>
                              <w:sdtEndPr/>
                              <w:sdtContent>
                                <w:r w:rsidR="00841ED5">
                                  <w:t>Director of I Focus Data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182880" tIns="182880" rIns="182880" bIns="9144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9" o:spid="_x0000_s1029" style="position:absolute;margin-left:22.9pt;margin-top:17.15pt;width:494.25pt;height:92.8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" filled="f" fillcolor="#716767 [2409]" stroked="f" strokecolor="#c0baba [1945]">
                <v:fill opacity="6682f"/>
                <v:textbox style="mso-fit-shape-to-text:t" inset="14.4pt,14.4pt,14.4pt,7.2pt">
                  <w:txbxContent>
                    <w:p w:rsidR="003E0F4E" w:rsidRPr="00811A2A" w:rsidRDefault="003414A9" w:rsidP="00811A2A">
                      <w:pPr>
                        <w:pStyle w:val="Heading1"/>
                      </w:pPr>
                      <w:sdt>
                        <w:sdtPr>
                          <w:id w:val="8448234"/>
                          <w:placeholder>
                            <w:docPart w:val="70DB3C1C848F430FBB0784D064FFEF5E"/>
                          </w:placeholder>
                        </w:sdtPr>
                        <w:sdtEndPr/>
                        <w:sdtContent>
                          <w:r w:rsidR="00841ED5">
                            <w:t>I Focus Data</w:t>
                          </w:r>
                        </w:sdtContent>
                      </w:sdt>
                    </w:p>
                    <w:p w:rsidR="003E0F4E" w:rsidRPr="00811A2A" w:rsidRDefault="003414A9" w:rsidP="00811A2A">
                      <w:pPr>
                        <w:pStyle w:val="Heading2"/>
                      </w:pPr>
                      <w:sdt>
                        <w:sdtPr>
                          <w:id w:val="8448235"/>
                          <w:placeholder>
                            <w:docPart w:val="C0D0500ABADD4C5889665F5EA55B9BC8"/>
                          </w:placeholder>
                        </w:sdtPr>
                        <w:sdtEndPr/>
                        <w:sdtContent>
                          <w:r w:rsidR="00841ED5">
                            <w:t>Director of I Focus Data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bookmarkEnd w:id="0"/>
    <w:p w:rsidR="009855D2" w:rsidRDefault="009855D2" w:rsidP="00445B10">
      <w:pPr>
        <w:rPr>
          <w:color w:val="716767" w:themeColor="accent6" w:themeShade="BF"/>
        </w:rPr>
      </w:pPr>
    </w:p>
    <w:sectPr w:rsidR="009855D2" w:rsidSect="005E18CE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43A" w:rsidRDefault="00C4143A" w:rsidP="005D40E9">
      <w:pPr>
        <w:spacing w:after="0" w:line="240" w:lineRule="auto"/>
      </w:pPr>
      <w:r>
        <w:separator/>
      </w:r>
    </w:p>
  </w:endnote>
  <w:endnote w:type="continuationSeparator" w:id="0">
    <w:p w:rsidR="00C4143A" w:rsidRDefault="00C4143A" w:rsidP="005D4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B10" w:rsidRDefault="00445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B10" w:rsidRDefault="00445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B10" w:rsidRDefault="00445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43A" w:rsidRDefault="00C4143A" w:rsidP="005D40E9">
      <w:pPr>
        <w:spacing w:after="0" w:line="240" w:lineRule="auto"/>
      </w:pPr>
      <w:r>
        <w:separator/>
      </w:r>
    </w:p>
  </w:footnote>
  <w:footnote w:type="continuationSeparator" w:id="0">
    <w:p w:rsidR="00C4143A" w:rsidRDefault="00C4143A" w:rsidP="005D4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B10" w:rsidRDefault="00445B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990094" o:spid="_x0000_s2050" type="#_x0000_t75" style="position:absolute;margin-left:0;margin-top:0;width:539.8pt;height:347.4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B10" w:rsidRDefault="00445B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990095" o:spid="_x0000_s2051" type="#_x0000_t75" style="position:absolute;margin-left:0;margin-top:0;width:539.8pt;height:347.45pt;z-index:-251656192;mso-position-horizontal:center;mso-position-horizontal-relative:margin;mso-position-vertical:center;mso-position-vertical-relative:margin" o:allowincell="f">
          <v:imagedata r:id="rId1" o:title="watermar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B10" w:rsidRDefault="00445B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990093" o:spid="_x0000_s2049" type="#_x0000_t75" style="position:absolute;margin-left:0;margin-top:0;width:539.8pt;height:347.45pt;z-index:-251658240;mso-position-horizontal:center;mso-position-horizontal-relative:margin;mso-position-vertical:center;mso-position-vertical-relative:margin" o:allowincell="f">
          <v:imagedata r:id="rId1" o:title="watermark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CFC38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909C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21F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C0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AC0D2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527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5AC0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3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868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C81B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5B2584"/>
    <w:multiLevelType w:val="hybridMultilevel"/>
    <w:tmpl w:val="BF6C3F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9942B2B"/>
    <w:multiLevelType w:val="hybridMultilevel"/>
    <w:tmpl w:val="7818AAD0"/>
    <w:lvl w:ilvl="0" w:tplc="3FE46A68">
      <w:start w:val="1"/>
      <w:numFmt w:val="bullet"/>
      <w:pStyle w:val="ListParagraph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9CE49EE"/>
    <w:multiLevelType w:val="hybridMultilevel"/>
    <w:tmpl w:val="E56601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E0D2FEA"/>
    <w:multiLevelType w:val="hybridMultilevel"/>
    <w:tmpl w:val="BC884D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B956929"/>
    <w:multiLevelType w:val="hybridMultilevel"/>
    <w:tmpl w:val="42C01F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3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2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D5"/>
    <w:rsid w:val="00006FB5"/>
    <w:rsid w:val="00011FF1"/>
    <w:rsid w:val="0001468A"/>
    <w:rsid w:val="00014D6A"/>
    <w:rsid w:val="00014F99"/>
    <w:rsid w:val="0002200E"/>
    <w:rsid w:val="00026187"/>
    <w:rsid w:val="00033E3E"/>
    <w:rsid w:val="0003441C"/>
    <w:rsid w:val="0006261B"/>
    <w:rsid w:val="00066A77"/>
    <w:rsid w:val="00072C08"/>
    <w:rsid w:val="000811F4"/>
    <w:rsid w:val="000870B0"/>
    <w:rsid w:val="000A3813"/>
    <w:rsid w:val="000B12EB"/>
    <w:rsid w:val="000B4B04"/>
    <w:rsid w:val="000B4C78"/>
    <w:rsid w:val="000B56BF"/>
    <w:rsid w:val="000C20D4"/>
    <w:rsid w:val="000D14F9"/>
    <w:rsid w:val="000E082B"/>
    <w:rsid w:val="000E2E3E"/>
    <w:rsid w:val="000F1EE6"/>
    <w:rsid w:val="000F6E14"/>
    <w:rsid w:val="000F7717"/>
    <w:rsid w:val="00102B2E"/>
    <w:rsid w:val="00103751"/>
    <w:rsid w:val="001052B4"/>
    <w:rsid w:val="00106D84"/>
    <w:rsid w:val="00114AA9"/>
    <w:rsid w:val="00120774"/>
    <w:rsid w:val="00123E3F"/>
    <w:rsid w:val="00127C5F"/>
    <w:rsid w:val="001419D9"/>
    <w:rsid w:val="00141AC3"/>
    <w:rsid w:val="00166BC2"/>
    <w:rsid w:val="001943EC"/>
    <w:rsid w:val="0019670A"/>
    <w:rsid w:val="001A1FD8"/>
    <w:rsid w:val="001A4CE9"/>
    <w:rsid w:val="001C3CC5"/>
    <w:rsid w:val="001D7239"/>
    <w:rsid w:val="001D7464"/>
    <w:rsid w:val="001E4E19"/>
    <w:rsid w:val="001F45AD"/>
    <w:rsid w:val="00220B18"/>
    <w:rsid w:val="00226B91"/>
    <w:rsid w:val="00237489"/>
    <w:rsid w:val="00247F14"/>
    <w:rsid w:val="00262FEA"/>
    <w:rsid w:val="00281013"/>
    <w:rsid w:val="00281270"/>
    <w:rsid w:val="00284BB5"/>
    <w:rsid w:val="002935B7"/>
    <w:rsid w:val="00293B6A"/>
    <w:rsid w:val="0029766D"/>
    <w:rsid w:val="002A28F4"/>
    <w:rsid w:val="002B0C55"/>
    <w:rsid w:val="002B6C9F"/>
    <w:rsid w:val="002D3ED3"/>
    <w:rsid w:val="002D41EE"/>
    <w:rsid w:val="002D48CC"/>
    <w:rsid w:val="002D7961"/>
    <w:rsid w:val="002F65C8"/>
    <w:rsid w:val="0030342E"/>
    <w:rsid w:val="00305E11"/>
    <w:rsid w:val="00306A68"/>
    <w:rsid w:val="00311394"/>
    <w:rsid w:val="0031277C"/>
    <w:rsid w:val="00313274"/>
    <w:rsid w:val="003277BA"/>
    <w:rsid w:val="00327A26"/>
    <w:rsid w:val="00340B80"/>
    <w:rsid w:val="003414A9"/>
    <w:rsid w:val="00344A2D"/>
    <w:rsid w:val="00351184"/>
    <w:rsid w:val="0036596F"/>
    <w:rsid w:val="0037133C"/>
    <w:rsid w:val="003A577D"/>
    <w:rsid w:val="003B40D9"/>
    <w:rsid w:val="003D0F5F"/>
    <w:rsid w:val="003D2DB7"/>
    <w:rsid w:val="003E0F4E"/>
    <w:rsid w:val="003E1F23"/>
    <w:rsid w:val="00415427"/>
    <w:rsid w:val="004242BA"/>
    <w:rsid w:val="00433BDB"/>
    <w:rsid w:val="0044254D"/>
    <w:rsid w:val="00445B10"/>
    <w:rsid w:val="0045204A"/>
    <w:rsid w:val="00471E57"/>
    <w:rsid w:val="00477E7E"/>
    <w:rsid w:val="004A4447"/>
    <w:rsid w:val="004B6747"/>
    <w:rsid w:val="004C6779"/>
    <w:rsid w:val="004C72BB"/>
    <w:rsid w:val="004D012D"/>
    <w:rsid w:val="004D4571"/>
    <w:rsid w:val="004D5084"/>
    <w:rsid w:val="004D77DE"/>
    <w:rsid w:val="004E2C5B"/>
    <w:rsid w:val="004F04C1"/>
    <w:rsid w:val="004F3A2A"/>
    <w:rsid w:val="00500071"/>
    <w:rsid w:val="00503867"/>
    <w:rsid w:val="00505D5C"/>
    <w:rsid w:val="00513BE6"/>
    <w:rsid w:val="00516D9A"/>
    <w:rsid w:val="00531213"/>
    <w:rsid w:val="00540348"/>
    <w:rsid w:val="0055032F"/>
    <w:rsid w:val="00552D2D"/>
    <w:rsid w:val="00553AF2"/>
    <w:rsid w:val="00557FEB"/>
    <w:rsid w:val="00561F2A"/>
    <w:rsid w:val="00567855"/>
    <w:rsid w:val="005710D1"/>
    <w:rsid w:val="005759F0"/>
    <w:rsid w:val="00585C94"/>
    <w:rsid w:val="00587523"/>
    <w:rsid w:val="005907CF"/>
    <w:rsid w:val="00595173"/>
    <w:rsid w:val="00596F7A"/>
    <w:rsid w:val="005A396C"/>
    <w:rsid w:val="005A39E3"/>
    <w:rsid w:val="005A3F43"/>
    <w:rsid w:val="005A4B58"/>
    <w:rsid w:val="005B0D3D"/>
    <w:rsid w:val="005B5088"/>
    <w:rsid w:val="005C0237"/>
    <w:rsid w:val="005C347F"/>
    <w:rsid w:val="005D40E9"/>
    <w:rsid w:val="005E11B0"/>
    <w:rsid w:val="005E18CE"/>
    <w:rsid w:val="005E616C"/>
    <w:rsid w:val="005F03FB"/>
    <w:rsid w:val="005F4499"/>
    <w:rsid w:val="005F71F7"/>
    <w:rsid w:val="00607A9E"/>
    <w:rsid w:val="0064413E"/>
    <w:rsid w:val="006477A4"/>
    <w:rsid w:val="00654860"/>
    <w:rsid w:val="00655E3C"/>
    <w:rsid w:val="0065720E"/>
    <w:rsid w:val="00661713"/>
    <w:rsid w:val="0067304F"/>
    <w:rsid w:val="006845EA"/>
    <w:rsid w:val="006942E3"/>
    <w:rsid w:val="006A055E"/>
    <w:rsid w:val="006A4800"/>
    <w:rsid w:val="006C5603"/>
    <w:rsid w:val="006C7237"/>
    <w:rsid w:val="006F0ECB"/>
    <w:rsid w:val="006F3545"/>
    <w:rsid w:val="006F35A7"/>
    <w:rsid w:val="006F549D"/>
    <w:rsid w:val="00701178"/>
    <w:rsid w:val="007075FB"/>
    <w:rsid w:val="0071397F"/>
    <w:rsid w:val="00714974"/>
    <w:rsid w:val="0071641C"/>
    <w:rsid w:val="00724CFD"/>
    <w:rsid w:val="00727CDF"/>
    <w:rsid w:val="007305F1"/>
    <w:rsid w:val="00734AA9"/>
    <w:rsid w:val="00746549"/>
    <w:rsid w:val="00752BD7"/>
    <w:rsid w:val="00754FFE"/>
    <w:rsid w:val="007603CE"/>
    <w:rsid w:val="0076193A"/>
    <w:rsid w:val="0076378D"/>
    <w:rsid w:val="007638B8"/>
    <w:rsid w:val="007658C3"/>
    <w:rsid w:val="007730CE"/>
    <w:rsid w:val="00773DDF"/>
    <w:rsid w:val="007946A0"/>
    <w:rsid w:val="007A4F6C"/>
    <w:rsid w:val="007D2103"/>
    <w:rsid w:val="007D307A"/>
    <w:rsid w:val="007D430A"/>
    <w:rsid w:val="007D735D"/>
    <w:rsid w:val="007E191F"/>
    <w:rsid w:val="007E1C82"/>
    <w:rsid w:val="007E5AB9"/>
    <w:rsid w:val="007F270D"/>
    <w:rsid w:val="007F6815"/>
    <w:rsid w:val="00804C99"/>
    <w:rsid w:val="00806727"/>
    <w:rsid w:val="00811A2A"/>
    <w:rsid w:val="0081608C"/>
    <w:rsid w:val="0082063A"/>
    <w:rsid w:val="008210DD"/>
    <w:rsid w:val="00821E96"/>
    <w:rsid w:val="0083433E"/>
    <w:rsid w:val="00834395"/>
    <w:rsid w:val="00841ED5"/>
    <w:rsid w:val="00857541"/>
    <w:rsid w:val="00857D11"/>
    <w:rsid w:val="0087250B"/>
    <w:rsid w:val="00883898"/>
    <w:rsid w:val="00885998"/>
    <w:rsid w:val="00890994"/>
    <w:rsid w:val="00892E1D"/>
    <w:rsid w:val="008945CC"/>
    <w:rsid w:val="00894754"/>
    <w:rsid w:val="00895F20"/>
    <w:rsid w:val="008A5A4F"/>
    <w:rsid w:val="008B3EB0"/>
    <w:rsid w:val="008C1AA0"/>
    <w:rsid w:val="008C300E"/>
    <w:rsid w:val="008C4ED5"/>
    <w:rsid w:val="008D54AD"/>
    <w:rsid w:val="008D7CA9"/>
    <w:rsid w:val="008E56CC"/>
    <w:rsid w:val="008E73C6"/>
    <w:rsid w:val="008F179F"/>
    <w:rsid w:val="008F1825"/>
    <w:rsid w:val="008F1F04"/>
    <w:rsid w:val="00910833"/>
    <w:rsid w:val="009225E5"/>
    <w:rsid w:val="0093309D"/>
    <w:rsid w:val="0093445E"/>
    <w:rsid w:val="00940997"/>
    <w:rsid w:val="00944C34"/>
    <w:rsid w:val="009855D2"/>
    <w:rsid w:val="00991736"/>
    <w:rsid w:val="009920C5"/>
    <w:rsid w:val="00993850"/>
    <w:rsid w:val="009F136B"/>
    <w:rsid w:val="009F13D1"/>
    <w:rsid w:val="009F6BB1"/>
    <w:rsid w:val="00A0722F"/>
    <w:rsid w:val="00A64F7A"/>
    <w:rsid w:val="00A66353"/>
    <w:rsid w:val="00A708C4"/>
    <w:rsid w:val="00A70A06"/>
    <w:rsid w:val="00A764AC"/>
    <w:rsid w:val="00A76B23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C556A"/>
    <w:rsid w:val="00AD32B0"/>
    <w:rsid w:val="00AE2C65"/>
    <w:rsid w:val="00AE79E9"/>
    <w:rsid w:val="00AF1FA9"/>
    <w:rsid w:val="00B12EC5"/>
    <w:rsid w:val="00B3155A"/>
    <w:rsid w:val="00B33C52"/>
    <w:rsid w:val="00B3401F"/>
    <w:rsid w:val="00B34603"/>
    <w:rsid w:val="00B453A6"/>
    <w:rsid w:val="00B45600"/>
    <w:rsid w:val="00B65E45"/>
    <w:rsid w:val="00B76A6B"/>
    <w:rsid w:val="00B82845"/>
    <w:rsid w:val="00B84B85"/>
    <w:rsid w:val="00B86AF3"/>
    <w:rsid w:val="00BD0E87"/>
    <w:rsid w:val="00BF5322"/>
    <w:rsid w:val="00C02FA7"/>
    <w:rsid w:val="00C05E8B"/>
    <w:rsid w:val="00C20B8A"/>
    <w:rsid w:val="00C2509D"/>
    <w:rsid w:val="00C36CBE"/>
    <w:rsid w:val="00C37765"/>
    <w:rsid w:val="00C4143A"/>
    <w:rsid w:val="00C47E5D"/>
    <w:rsid w:val="00C509C6"/>
    <w:rsid w:val="00C537B5"/>
    <w:rsid w:val="00C56592"/>
    <w:rsid w:val="00C63E7D"/>
    <w:rsid w:val="00C7026D"/>
    <w:rsid w:val="00C76123"/>
    <w:rsid w:val="00C85A37"/>
    <w:rsid w:val="00C91FDE"/>
    <w:rsid w:val="00CA0A20"/>
    <w:rsid w:val="00CA368C"/>
    <w:rsid w:val="00CB34A9"/>
    <w:rsid w:val="00CB7C48"/>
    <w:rsid w:val="00CD61B7"/>
    <w:rsid w:val="00CF1E6F"/>
    <w:rsid w:val="00CF2BEA"/>
    <w:rsid w:val="00D0435F"/>
    <w:rsid w:val="00D07406"/>
    <w:rsid w:val="00D148BC"/>
    <w:rsid w:val="00D228C1"/>
    <w:rsid w:val="00D36652"/>
    <w:rsid w:val="00D36CC5"/>
    <w:rsid w:val="00D53EDE"/>
    <w:rsid w:val="00D61901"/>
    <w:rsid w:val="00D638A7"/>
    <w:rsid w:val="00D90787"/>
    <w:rsid w:val="00D947AE"/>
    <w:rsid w:val="00DE1B32"/>
    <w:rsid w:val="00DE5E9D"/>
    <w:rsid w:val="00DF1303"/>
    <w:rsid w:val="00E126C5"/>
    <w:rsid w:val="00E126DB"/>
    <w:rsid w:val="00E23162"/>
    <w:rsid w:val="00E24219"/>
    <w:rsid w:val="00E2507A"/>
    <w:rsid w:val="00E27BA4"/>
    <w:rsid w:val="00E535A3"/>
    <w:rsid w:val="00E547F3"/>
    <w:rsid w:val="00E5582E"/>
    <w:rsid w:val="00E55B6F"/>
    <w:rsid w:val="00E6595B"/>
    <w:rsid w:val="00E75F75"/>
    <w:rsid w:val="00E8024A"/>
    <w:rsid w:val="00E808B0"/>
    <w:rsid w:val="00E83652"/>
    <w:rsid w:val="00E8693C"/>
    <w:rsid w:val="00E9139A"/>
    <w:rsid w:val="00EA31B7"/>
    <w:rsid w:val="00EA6E62"/>
    <w:rsid w:val="00EC1B47"/>
    <w:rsid w:val="00ED4F64"/>
    <w:rsid w:val="00ED7502"/>
    <w:rsid w:val="00EF4039"/>
    <w:rsid w:val="00F071FE"/>
    <w:rsid w:val="00F252A7"/>
    <w:rsid w:val="00F47899"/>
    <w:rsid w:val="00F47A25"/>
    <w:rsid w:val="00F56BF0"/>
    <w:rsid w:val="00F64498"/>
    <w:rsid w:val="00F7455B"/>
    <w:rsid w:val="00F7509E"/>
    <w:rsid w:val="00F81C5E"/>
    <w:rsid w:val="00F934B6"/>
    <w:rsid w:val="00F95754"/>
    <w:rsid w:val="00FB0797"/>
    <w:rsid w:val="00FB544B"/>
    <w:rsid w:val="00FB63C3"/>
    <w:rsid w:val="00FB7759"/>
    <w:rsid w:val="00FC7B17"/>
    <w:rsid w:val="00FD7E5E"/>
    <w:rsid w:val="00FE227B"/>
    <w:rsid w:val="00FE3571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1A2A"/>
  </w:style>
  <w:style w:type="paragraph" w:styleId="Heading1">
    <w:name w:val="heading 1"/>
    <w:basedOn w:val="Normal"/>
    <w:next w:val="Normal"/>
    <w:link w:val="Heading1Char"/>
    <w:uiPriority w:val="9"/>
    <w:qFormat/>
    <w:rsid w:val="00811A2A"/>
    <w:pPr>
      <w:jc w:val="center"/>
      <w:outlineLvl w:val="0"/>
    </w:pPr>
    <w:rPr>
      <w:rFonts w:asciiTheme="majorHAnsi" w:hAnsiTheme="majorHAnsi"/>
      <w:caps/>
      <w:color w:val="EDEEE5" w:themeColor="accent3" w:themeTint="33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A2A"/>
    <w:pPr>
      <w:jc w:val="center"/>
      <w:outlineLvl w:val="1"/>
    </w:pPr>
    <w:rPr>
      <w:rFonts w:asciiTheme="majorHAnsi" w:hAnsiTheme="majorHAnsi"/>
      <w:color w:val="EDEEE5" w:themeColor="accent3" w:themeTint="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571"/>
    <w:pPr>
      <w:spacing w:before="200"/>
      <w:ind w:left="1440"/>
      <w:jc w:val="right"/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571"/>
    <w:pPr>
      <w:spacing w:after="400" w:line="240" w:lineRule="auto"/>
      <w:ind w:left="1440"/>
      <w:outlineLvl w:val="3"/>
    </w:pPr>
    <w:rPr>
      <w:color w:val="716767" w:themeColor="accent6" w:themeShade="BF"/>
      <w:sz w:val="32"/>
      <w:lang w:bidi="hi-IN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59473F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itleCover">
    <w:name w:val="Title Cover"/>
    <w:basedOn w:val="Title"/>
    <w:qFormat/>
    <w:rsid w:val="00811A2A"/>
    <w:pPr>
      <w:jc w:val="center"/>
    </w:pPr>
    <w:rPr>
      <w:color w:val="DBDDCC" w:themeColor="accent3" w:themeTint="66"/>
      <w:szCs w:val="40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11A2A"/>
    <w:rPr>
      <w:rFonts w:asciiTheme="majorHAnsi" w:hAnsiTheme="majorHAnsi"/>
      <w:color w:val="EDEEE5" w:themeColor="accent3" w:themeTint="3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A2A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D4571"/>
    <w:rPr>
      <w:color w:val="716767" w:themeColor="accent6" w:themeShade="BF"/>
      <w:sz w:val="32"/>
      <w:lang w:bidi="hi-IN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59473F" w:themeColor="text2" w:themeShade="BF"/>
      <w:sz w:val="60"/>
    </w:rPr>
  </w:style>
  <w:style w:type="paragraph" w:customStyle="1" w:styleId="TabName">
    <w:name w:val="Tab Name"/>
    <w:basedOn w:val="Normal"/>
    <w:rsid w:val="00811A2A"/>
    <w:pPr>
      <w:spacing w:after="0" w:line="240" w:lineRule="auto"/>
      <w:jc w:val="center"/>
    </w:pPr>
    <w:rPr>
      <w:color w:val="555A3C" w:themeColor="accent3" w:themeShade="80"/>
      <w:sz w:val="32"/>
    </w:rPr>
  </w:style>
  <w:style w:type="paragraph" w:styleId="ListParagraph">
    <w:name w:val="List Paragraph"/>
    <w:basedOn w:val="Normal"/>
    <w:uiPriority w:val="34"/>
    <w:qFormat/>
    <w:rsid w:val="00811A2A"/>
    <w:pPr>
      <w:numPr>
        <w:numId w:val="1"/>
      </w:numPr>
      <w:spacing w:after="400" w:line="240" w:lineRule="auto"/>
    </w:pPr>
    <w:rPr>
      <w:color w:val="80865A" w:themeColor="accent3" w:themeShade="BF"/>
      <w:sz w:val="32"/>
      <w:lang w:bidi="hi-IN"/>
    </w:rPr>
  </w:style>
  <w:style w:type="paragraph" w:customStyle="1" w:styleId="1Spine">
    <w:name w:val="1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5D4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0E9"/>
  </w:style>
  <w:style w:type="paragraph" w:styleId="Footer">
    <w:name w:val="footer"/>
    <w:basedOn w:val="Normal"/>
    <w:link w:val="FooterChar"/>
    <w:uiPriority w:val="99"/>
    <w:unhideWhenUsed/>
    <w:rsid w:val="005D4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0E9"/>
  </w:style>
  <w:style w:type="character" w:customStyle="1" w:styleId="Heading1Char">
    <w:name w:val="Heading 1 Char"/>
    <w:basedOn w:val="DefaultParagraphFont"/>
    <w:link w:val="Heading1"/>
    <w:uiPriority w:val="9"/>
    <w:rsid w:val="00811A2A"/>
    <w:rPr>
      <w:rFonts w:asciiTheme="majorHAnsi" w:hAnsiTheme="majorHAnsi"/>
      <w:caps/>
      <w:color w:val="EDEEE5" w:themeColor="accent3" w:themeTint="33"/>
      <w:sz w:val="44"/>
      <w:szCs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811A2A"/>
    <w:pPr>
      <w:ind w:left="0"/>
    </w:pPr>
    <w:rPr>
      <w:color w:val="555A3C" w:themeColor="accent3" w:themeShade="80"/>
    </w:rPr>
  </w:style>
  <w:style w:type="character" w:customStyle="1" w:styleId="TitleChar">
    <w:name w:val="Title Char"/>
    <w:basedOn w:val="DefaultParagraphFont"/>
    <w:link w:val="Title"/>
    <w:uiPriority w:val="10"/>
    <w:rsid w:val="00811A2A"/>
    <w:rPr>
      <w:rFonts w:eastAsia="Times New Roman" w:cs="Times New Roman"/>
      <w:color w:val="555A3C" w:themeColor="accent3" w:themeShade="80"/>
      <w:sz w:val="36"/>
      <w:szCs w:val="36"/>
    </w:rPr>
  </w:style>
  <w:style w:type="paragraph" w:customStyle="1" w:styleId="Name">
    <w:name w:val="Name"/>
    <w:basedOn w:val="Normal"/>
    <w:qFormat/>
    <w:rsid w:val="00811A2A"/>
    <w:pPr>
      <w:jc w:val="center"/>
    </w:pPr>
    <w:rPr>
      <w:rFonts w:asciiTheme="majorHAnsi" w:hAnsiTheme="majorHAnsi"/>
      <w:caps/>
      <w:color w:val="EDEEE5" w:themeColor="accent3" w:themeTint="33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811A2A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811A2A"/>
    <w:rPr>
      <w:rFonts w:asciiTheme="majorHAnsi" w:hAnsiTheme="majorHAnsi"/>
      <w:color w:val="FFFFFF" w:themeColor="background1"/>
      <w:sz w:val="32"/>
      <w:szCs w:val="32"/>
    </w:rPr>
  </w:style>
  <w:style w:type="paragraph" w:customStyle="1" w:styleId="DepartmentName">
    <w:name w:val="Department Name"/>
    <w:basedOn w:val="Heading6"/>
    <w:qFormat/>
    <w:rsid w:val="00811A2A"/>
    <w:pPr>
      <w:jc w:val="center"/>
    </w:pPr>
    <w:rPr>
      <w:rFonts w:asciiTheme="majorHAnsi" w:hAnsiTheme="majorHAnsi"/>
      <w:color w:val="555A3C" w:themeColor="accent3" w:themeShade="80"/>
      <w:sz w:val="44"/>
    </w:rPr>
  </w:style>
  <w:style w:type="paragraph" w:customStyle="1" w:styleId="Intro">
    <w:name w:val="Intro"/>
    <w:basedOn w:val="Normal"/>
    <w:qFormat/>
    <w:rsid w:val="00811A2A"/>
    <w:pPr>
      <w:ind w:left="1440"/>
    </w:pPr>
    <w:rPr>
      <w:color w:val="555A3C" w:themeColor="accent3" w:themeShade="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tet\AppData\Roaming\Microsoft\Templates\Business%20report%20notebook%20kit%20(cover,%20binder%20spine,%20divider%20tab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23310C3F75411EBC3A96BFB9F5A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A7126-293E-4829-B2E8-43FAB72F4579}"/>
      </w:docPartPr>
      <w:docPartBody>
        <w:p w:rsidR="00AE48FB" w:rsidRDefault="00BB164F">
          <w:pPr>
            <w:pStyle w:val="F723310C3F75411EBC3A96BFB9F5A891"/>
          </w:pPr>
          <w:r w:rsidRPr="0093445E">
            <w:rPr>
              <w:rStyle w:val="PlaceholderText"/>
              <w:rFonts w:asciiTheme="majorHAnsi" w:hAnsiTheme="majorHAnsi"/>
              <w:color w:val="D9E2F3" w:themeColor="accent5" w:themeTint="33"/>
              <w:sz w:val="36"/>
              <w:szCs w:val="36"/>
            </w:rPr>
            <w:t>Click here to enter text.</w:t>
          </w:r>
        </w:p>
      </w:docPartBody>
    </w:docPart>
    <w:docPart>
      <w:docPartPr>
        <w:name w:val="5367320CC58642CEA7A4D85E30E79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BFE28-11EF-4252-9A06-93CDF7D013F5}"/>
      </w:docPartPr>
      <w:docPartBody>
        <w:p w:rsidR="00AE48FB" w:rsidRDefault="00BB164F">
          <w:pPr>
            <w:pStyle w:val="5367320CC58642CEA7A4D85E30E79D88"/>
          </w:pPr>
          <w:r>
            <w:t>[</w:t>
          </w:r>
          <w:r>
            <w:rPr>
              <w:rStyle w:val="PlaceholderText"/>
            </w:rPr>
            <w:t>Click here to enter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4F"/>
    <w:rsid w:val="00347EF0"/>
    <w:rsid w:val="00AE48FB"/>
    <w:rsid w:val="00BB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3072B63562B429BB53197E6AE4C7CBB">
    <w:name w:val="83072B63562B429BB53197E6AE4C7CBB"/>
  </w:style>
  <w:style w:type="paragraph" w:customStyle="1" w:styleId="9B563D486C76433F84C63E0FBB11AB79">
    <w:name w:val="9B563D486C76433F84C63E0FBB11AB79"/>
  </w:style>
  <w:style w:type="paragraph" w:customStyle="1" w:styleId="51977FEAE2444BB0BFE9A5E0FC594DDC">
    <w:name w:val="51977FEAE2444BB0BFE9A5E0FC594DDC"/>
  </w:style>
  <w:style w:type="paragraph" w:customStyle="1" w:styleId="B233BCA84B994B19AB896B55C0FA1FAF">
    <w:name w:val="B233BCA84B994B19AB896B55C0FA1FAF"/>
  </w:style>
  <w:style w:type="paragraph" w:customStyle="1" w:styleId="F723310C3F75411EBC3A96BFB9F5A891">
    <w:name w:val="F723310C3F75411EBC3A96BFB9F5A891"/>
  </w:style>
  <w:style w:type="paragraph" w:customStyle="1" w:styleId="5367320CC58642CEA7A4D85E30E79D88">
    <w:name w:val="5367320CC58642CEA7A4D85E30E79D88"/>
  </w:style>
  <w:style w:type="paragraph" w:customStyle="1" w:styleId="8AD0E090684C4401A4ABD2CA6BB0D1E9">
    <w:name w:val="8AD0E090684C4401A4ABD2CA6BB0D1E9"/>
  </w:style>
  <w:style w:type="paragraph" w:customStyle="1" w:styleId="70DB3C1C848F430FBB0784D064FFEF5E">
    <w:name w:val="70DB3C1C848F430FBB0784D064FFEF5E"/>
  </w:style>
  <w:style w:type="paragraph" w:customStyle="1" w:styleId="C0D0500ABADD4C5889665F5EA55B9BC8">
    <w:name w:val="C0D0500ABADD4C5889665F5EA55B9BC8"/>
  </w:style>
  <w:style w:type="paragraph" w:customStyle="1" w:styleId="784D63C34122401EB1E772B93975DAD2">
    <w:name w:val="784D63C34122401EB1E772B93975DAD2"/>
  </w:style>
  <w:style w:type="paragraph" w:customStyle="1" w:styleId="57A99B25993A4BEC9CA02CCB040C719D">
    <w:name w:val="57A99B25993A4BEC9CA02CCB040C719D"/>
  </w:style>
  <w:style w:type="paragraph" w:customStyle="1" w:styleId="C9498B78263E40F0AC424BE9C35258B7">
    <w:name w:val="C9498B78263E40F0AC424BE9C35258B7"/>
  </w:style>
  <w:style w:type="paragraph" w:customStyle="1" w:styleId="4B352B95CF844DE58267FB43BC958E58">
    <w:name w:val="4B352B95CF844DE58267FB43BC958E58"/>
  </w:style>
  <w:style w:type="paragraph" w:customStyle="1" w:styleId="EA25AC8AE0A54BAFBDBC188757474867">
    <w:name w:val="EA25AC8AE0A54BAFBDBC188757474867"/>
  </w:style>
  <w:style w:type="paragraph" w:customStyle="1" w:styleId="E14CE41CFF06426FA6751EF69BD8154F">
    <w:name w:val="E14CE41CFF06426FA6751EF69BD8154F"/>
  </w:style>
  <w:style w:type="paragraph" w:customStyle="1" w:styleId="EF055A3195F94C539C5C7210369EA8C1">
    <w:name w:val="EF055A3195F94C539C5C7210369EA8C1"/>
  </w:style>
  <w:style w:type="paragraph" w:customStyle="1" w:styleId="C36955058BAB43C3AF953C10C2B223DA">
    <w:name w:val="C36955058BAB43C3AF953C10C2B223DA"/>
  </w:style>
  <w:style w:type="paragraph" w:customStyle="1" w:styleId="BA51B65740084959A1A5ADC97CEEDF56">
    <w:name w:val="BA51B65740084959A1A5ADC97CEEDF56"/>
  </w:style>
  <w:style w:type="paragraph" w:customStyle="1" w:styleId="533CC33B71514D46A8B8BE696F090A04">
    <w:name w:val="533CC33B71514D46A8B8BE696F090A04"/>
  </w:style>
  <w:style w:type="paragraph" w:customStyle="1" w:styleId="6630A64A586E4FD1B274B843328BF669">
    <w:name w:val="6630A64A586E4FD1B274B843328BF669"/>
  </w:style>
  <w:style w:type="paragraph" w:customStyle="1" w:styleId="94032A1FF4F94D3284F5271B17203E2C">
    <w:name w:val="94032A1FF4F94D3284F5271B17203E2C"/>
  </w:style>
  <w:style w:type="paragraph" w:customStyle="1" w:styleId="60F2C9E7854B4218819C25CC2D42D7E2">
    <w:name w:val="60F2C9E7854B4218819C25CC2D42D7E2"/>
  </w:style>
  <w:style w:type="paragraph" w:customStyle="1" w:styleId="78D3330AFCB3444C8E9B85B23D706B0A">
    <w:name w:val="78D3330AFCB3444C8E9B85B23D706B0A"/>
  </w:style>
  <w:style w:type="paragraph" w:customStyle="1" w:styleId="FC7C427AABFB4A21A6F6F38297F8B7E7">
    <w:name w:val="FC7C427AABFB4A21A6F6F38297F8B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chool">
  <a:themeElements>
    <a:clrScheme name="School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BC78E9-27E3-4D9C-AE8A-8003ABCC1A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notebook kit (cover, binder spine, divider tabs)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report notebook kit (cover, binder spine, divider tabs)</vt:lpstr>
    </vt:vector>
  </TitlesOfParts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notebook kit (cover, binder spine, divider tabs)</dc:title>
  <dc:creator/>
  <cp:keywords/>
  <cp:lastModifiedBy/>
  <cp:revision>1</cp:revision>
  <dcterms:created xsi:type="dcterms:W3CDTF">2016-11-30T18:58:00Z</dcterms:created>
  <dcterms:modified xsi:type="dcterms:W3CDTF">2016-11-30T19:35:00Z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TC010427501033</vt:lpwstr>
  </property>
</Properties>
</file>